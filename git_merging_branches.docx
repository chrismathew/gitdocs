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8B9" w:rsidRDefault="005F58B9">
      <w:r>
        <w:t>Trying to merge from d1 branch to m1 branch.</w:t>
      </w:r>
      <w:r w:rsidR="00D35CE8">
        <w:t xml:space="preserve">  This document with screen shot shows how to resolve the conflicts and merge in myEclipse.</w:t>
      </w:r>
    </w:p>
    <w:p w:rsidR="00425A5A" w:rsidRDefault="0014492D">
      <w:r>
        <w:rPr>
          <w:noProof/>
        </w:rPr>
        <w:drawing>
          <wp:inline distT="0" distB="0" distL="0" distR="0">
            <wp:extent cx="5934075" cy="4772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785" w:rsidRDefault="00723785"/>
    <w:p w:rsidR="00723785" w:rsidRDefault="00723785">
      <w:r>
        <w:rPr>
          <w:noProof/>
        </w:rPr>
        <w:lastRenderedPageBreak/>
        <w:drawing>
          <wp:inline distT="0" distB="0" distL="0" distR="0">
            <wp:extent cx="5943600" cy="4248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AC3" w:rsidRDefault="006C4AC3"/>
    <w:p w:rsidR="006C4AC3" w:rsidRDefault="006C4AC3">
      <w:r>
        <w:t xml:space="preserve">Create </w:t>
      </w:r>
      <w:r w:rsidR="005F58B9">
        <w:t>a pull request.</w:t>
      </w:r>
    </w:p>
    <w:p w:rsidR="006C4AC3" w:rsidRDefault="006C4AC3">
      <w:r>
        <w:t xml:space="preserve">After </w:t>
      </w:r>
      <w:r w:rsidR="00742BDF">
        <w:t xml:space="preserve">that, </w:t>
      </w:r>
      <w:r>
        <w:t>click the diff tab</w:t>
      </w:r>
      <w:r w:rsidR="00742BDF">
        <w:t>, the conflicts will show up with a yellow triangle next to the file name.</w:t>
      </w:r>
    </w:p>
    <w:p w:rsidR="004129EE" w:rsidRDefault="004129EE">
      <w:r>
        <w:rPr>
          <w:noProof/>
        </w:rPr>
        <w:drawing>
          <wp:inline distT="0" distB="0" distL="0" distR="0">
            <wp:extent cx="5935980" cy="2943860"/>
            <wp:effectExtent l="0" t="0" r="762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94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8E0" w:rsidRDefault="005A58E0"/>
    <w:p w:rsidR="00DE311D" w:rsidRDefault="005A58E0">
      <w:r>
        <w:t>Click decline button on the right upper corner to resolve conflicts from myEclipse.</w:t>
      </w:r>
    </w:p>
    <w:p w:rsidR="00DE311D" w:rsidRDefault="00DE311D">
      <w:r>
        <w:t>Go back to myEclipse and switch to the</w:t>
      </w:r>
      <w:r w:rsidR="00473E8B">
        <w:t xml:space="preserve"> target branch, in this case m1, click Merge.</w:t>
      </w:r>
    </w:p>
    <w:p w:rsidR="004041A4" w:rsidRDefault="004041A4">
      <w:r>
        <w:rPr>
          <w:noProof/>
        </w:rPr>
        <w:drawing>
          <wp:inline distT="0" distB="0" distL="0" distR="0">
            <wp:extent cx="5943600" cy="4502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0EDB" w:rsidRDefault="003F0EDB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/>
    <w:p w:rsidR="003F21CA" w:rsidRDefault="003F21CA">
      <w:r>
        <w:lastRenderedPageBreak/>
        <w:t>Select the source branch, in this case remote d1.</w:t>
      </w:r>
      <w:r w:rsidR="00BA33A5">
        <w:t xml:space="preserve"> Click Merge button.</w:t>
      </w:r>
    </w:p>
    <w:p w:rsidR="003F0EDB" w:rsidRDefault="003F0EDB">
      <w:r>
        <w:rPr>
          <w:noProof/>
        </w:rPr>
        <w:drawing>
          <wp:inline distT="0" distB="0" distL="0" distR="0" wp14:anchorId="1AC8401A" wp14:editId="08F91C9A">
            <wp:extent cx="5124450" cy="6457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4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0AC" w:rsidRDefault="003260AC"/>
    <w:p w:rsidR="003260AC" w:rsidRDefault="003260AC"/>
    <w:p w:rsidR="003260AC" w:rsidRDefault="003260AC"/>
    <w:p w:rsidR="003260AC" w:rsidRDefault="003260AC"/>
    <w:p w:rsidR="003260AC" w:rsidRDefault="003260AC"/>
    <w:p w:rsidR="00CA2264" w:rsidRDefault="003260AC">
      <w:r>
        <w:lastRenderedPageBreak/>
        <w:t>If there is any conflicts, a red conflict mark will show up.</w:t>
      </w:r>
    </w:p>
    <w:p w:rsidR="00CA2264" w:rsidRDefault="00CA2264">
      <w:r>
        <w:rPr>
          <w:noProof/>
        </w:rPr>
        <w:drawing>
          <wp:inline distT="0" distB="0" distL="0" distR="0">
            <wp:extent cx="5943600" cy="2686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A14" w:rsidRDefault="003B7A14"/>
    <w:p w:rsidR="00747A94" w:rsidRDefault="003B7A14">
      <w:r>
        <w:t xml:space="preserve">Resolve </w:t>
      </w:r>
      <w:r>
        <w:t>the conflicts in the file, and synchronize workspace.</w:t>
      </w:r>
    </w:p>
    <w:p w:rsidR="00747A94" w:rsidRDefault="00747A94">
      <w:r>
        <w:rPr>
          <w:noProof/>
        </w:rPr>
        <w:drawing>
          <wp:inline distT="0" distB="0" distL="0" distR="0">
            <wp:extent cx="5933440" cy="39954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99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3FC" w:rsidRDefault="00D613FC"/>
    <w:p w:rsidR="00D613FC" w:rsidRDefault="00CA0ED2">
      <w:r>
        <w:lastRenderedPageBreak/>
        <w:t>R</w:t>
      </w:r>
      <w:r w:rsidR="00D613FC">
        <w:t>ight click the file, click Mark as Merged.</w:t>
      </w:r>
    </w:p>
    <w:p w:rsidR="00D613FC" w:rsidRDefault="00D613FC">
      <w:r>
        <w:rPr>
          <w:noProof/>
        </w:rPr>
        <w:drawing>
          <wp:inline distT="0" distB="0" distL="0" distR="0">
            <wp:extent cx="5943600" cy="3965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E1D" w:rsidRDefault="00417E1D"/>
    <w:p w:rsidR="00417E1D" w:rsidRDefault="00417E1D">
      <w:r>
        <w:t>Now the red conflict mark will be gone.</w:t>
      </w:r>
    </w:p>
    <w:p w:rsidR="00417E1D" w:rsidRDefault="00417E1D">
      <w:r>
        <w:rPr>
          <w:noProof/>
        </w:rPr>
        <w:drawing>
          <wp:inline distT="0" distB="0" distL="0" distR="0">
            <wp:extent cx="461010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6B75" w:rsidRDefault="00696B75"/>
    <w:p w:rsidR="00696B75" w:rsidRDefault="00696B75">
      <w:r>
        <w:lastRenderedPageBreak/>
        <w:t>Right click the file again and click “Add to Git Index”</w:t>
      </w:r>
    </w:p>
    <w:p w:rsidR="00696B75" w:rsidRDefault="00696B75">
      <w:r>
        <w:rPr>
          <w:noProof/>
        </w:rPr>
        <w:drawing>
          <wp:inline distT="0" distB="0" distL="0" distR="0">
            <wp:extent cx="4443095" cy="59035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095" cy="5903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40E2" w:rsidRDefault="00F740E2"/>
    <w:p w:rsidR="00F740E2" w:rsidRDefault="00F740E2">
      <w:r>
        <w:rPr>
          <w:noProof/>
        </w:rPr>
        <w:lastRenderedPageBreak/>
        <w:drawing>
          <wp:inline distT="0" distB="0" distL="0" distR="0">
            <wp:extent cx="5943600" cy="55778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3311" w:rsidRDefault="00E83311"/>
    <w:p w:rsidR="00E83311" w:rsidRDefault="00E83311">
      <w:r>
        <w:rPr>
          <w:noProof/>
        </w:rPr>
        <w:lastRenderedPageBreak/>
        <w:drawing>
          <wp:inline distT="0" distB="0" distL="0" distR="0" wp14:anchorId="10098BDD" wp14:editId="39EDBE79">
            <wp:extent cx="5943600" cy="59251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5264" w:rsidRDefault="00B05264"/>
    <w:p w:rsidR="006B6425" w:rsidRDefault="006B6425"/>
    <w:p w:rsidR="006B6425" w:rsidRDefault="006B6425"/>
    <w:p w:rsidR="006B6425" w:rsidRDefault="006B6425"/>
    <w:p w:rsidR="006B6425" w:rsidRDefault="006B6425"/>
    <w:p w:rsidR="006B6425" w:rsidRDefault="006B6425"/>
    <w:p w:rsidR="006B6425" w:rsidRDefault="006B6425"/>
    <w:p w:rsidR="006B6425" w:rsidRDefault="006B6425"/>
    <w:p w:rsidR="00B05264" w:rsidRDefault="00B05264">
      <w:bookmarkStart w:id="0" w:name="_GoBack"/>
      <w:bookmarkEnd w:id="0"/>
      <w:r>
        <w:lastRenderedPageBreak/>
        <w:t>Click button Commit and Push.</w:t>
      </w:r>
    </w:p>
    <w:p w:rsidR="005141C1" w:rsidRDefault="005141C1">
      <w:r>
        <w:rPr>
          <w:noProof/>
        </w:rPr>
        <w:drawing>
          <wp:inline distT="0" distB="0" distL="0" distR="0" wp14:anchorId="4DA325BE" wp14:editId="28458EBB">
            <wp:extent cx="5943600" cy="40786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785"/>
    <w:rsid w:val="00072BD4"/>
    <w:rsid w:val="000D7DDD"/>
    <w:rsid w:val="0014492D"/>
    <w:rsid w:val="003260AC"/>
    <w:rsid w:val="003B7A14"/>
    <w:rsid w:val="003F0EDB"/>
    <w:rsid w:val="003F21CA"/>
    <w:rsid w:val="004041A4"/>
    <w:rsid w:val="004129EE"/>
    <w:rsid w:val="00417E1D"/>
    <w:rsid w:val="00440226"/>
    <w:rsid w:val="00473E8B"/>
    <w:rsid w:val="005141C1"/>
    <w:rsid w:val="005A58E0"/>
    <w:rsid w:val="005F58B9"/>
    <w:rsid w:val="005F74E3"/>
    <w:rsid w:val="00696B75"/>
    <w:rsid w:val="006B6425"/>
    <w:rsid w:val="006C4AC3"/>
    <w:rsid w:val="00710E0D"/>
    <w:rsid w:val="00723785"/>
    <w:rsid w:val="00742BDF"/>
    <w:rsid w:val="00747A94"/>
    <w:rsid w:val="008173DF"/>
    <w:rsid w:val="00864239"/>
    <w:rsid w:val="00B05264"/>
    <w:rsid w:val="00BA33A5"/>
    <w:rsid w:val="00CA0ED2"/>
    <w:rsid w:val="00CA2264"/>
    <w:rsid w:val="00D35CE8"/>
    <w:rsid w:val="00D613FC"/>
    <w:rsid w:val="00D628D4"/>
    <w:rsid w:val="00D80879"/>
    <w:rsid w:val="00DE311D"/>
    <w:rsid w:val="00E83311"/>
    <w:rsid w:val="00F74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90828-4AA0-4B11-A5B8-0BA30EB8D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917C5188.dotm</Template>
  <TotalTime>36</TotalTime>
  <Pages>10</Pages>
  <Words>127</Words>
  <Characters>726</Characters>
  <Application>Microsoft Office Word</Application>
  <DocSecurity>0</DocSecurity>
  <Lines>6</Lines>
  <Paragraphs>1</Paragraphs>
  <ScaleCrop>false</ScaleCrop>
  <Company>SBPASC</Company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Zehua</dc:creator>
  <cp:keywords/>
  <dc:description/>
  <cp:lastModifiedBy>Fu, Zehua</cp:lastModifiedBy>
  <cp:revision>37</cp:revision>
  <dcterms:created xsi:type="dcterms:W3CDTF">2016-12-09T15:49:00Z</dcterms:created>
  <dcterms:modified xsi:type="dcterms:W3CDTF">2016-12-09T16:25:00Z</dcterms:modified>
</cp:coreProperties>
</file>